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11AC" w14:textId="77777777" w:rsidR="0092113B" w:rsidRPr="00F82B23" w:rsidRDefault="001D2DC4" w:rsidP="0092113B">
      <w:pPr>
        <w:pStyle w:val="Heading1"/>
        <w:rPr>
          <w:rFonts w:cs="Arial"/>
          <w:color w:val="9BBB59" w:themeColor="accent3"/>
          <w:sz w:val="44"/>
          <w:szCs w:val="44"/>
        </w:rPr>
      </w:pPr>
      <w:r w:rsidRPr="00F82B23">
        <w:rPr>
          <w:rFonts w:cs="Arial"/>
          <w:color w:val="9BBB59" w:themeColor="accent3"/>
          <w:sz w:val="44"/>
          <w:szCs w:val="44"/>
        </w:rPr>
        <w:t>TECH NOTE</w:t>
      </w:r>
    </w:p>
    <w:p w14:paraId="7B5ABEEF" w14:textId="77777777" w:rsidR="0092113B" w:rsidRPr="001D2DC4" w:rsidRDefault="0092113B" w:rsidP="0092113B">
      <w:pPr>
        <w:jc w:val="right"/>
        <w:rPr>
          <w:rFonts w:cs="Arial"/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2113B" w:rsidRPr="001D2DC4" w14:paraId="1A857137" w14:textId="77777777" w:rsidTr="001D2DC4">
        <w:trPr>
          <w:cantSplit/>
        </w:trPr>
        <w:tc>
          <w:tcPr>
            <w:tcW w:w="2340" w:type="dxa"/>
            <w:shd w:val="clear" w:color="auto" w:fill="EAF1DD" w:themeFill="accent3" w:themeFillTint="33"/>
          </w:tcPr>
          <w:p w14:paraId="635BD3A7" w14:textId="77777777" w:rsidR="0092113B" w:rsidRPr="001D2DC4" w:rsidRDefault="0092113B" w:rsidP="00692DDE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D2DC4">
              <w:rPr>
                <w:rFonts w:cs="Arial"/>
                <w:b/>
                <w:sz w:val="18"/>
                <w:szCs w:val="18"/>
              </w:rPr>
              <w:t>Project Name</w:t>
            </w:r>
          </w:p>
        </w:tc>
        <w:tc>
          <w:tcPr>
            <w:tcW w:w="2340" w:type="dxa"/>
          </w:tcPr>
          <w:p w14:paraId="54D39F2F" w14:textId="7D3E0D2B" w:rsidR="0092113B" w:rsidRPr="001D2DC4" w:rsidRDefault="00EF0CB5" w:rsidP="0092113B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SMT001</w:t>
            </w:r>
          </w:p>
        </w:tc>
        <w:tc>
          <w:tcPr>
            <w:tcW w:w="2340" w:type="dxa"/>
            <w:shd w:val="clear" w:color="auto" w:fill="EAF1DD" w:themeFill="accent3" w:themeFillTint="33"/>
          </w:tcPr>
          <w:p w14:paraId="558EAF08" w14:textId="77777777" w:rsidR="0092113B" w:rsidRPr="001D2DC4" w:rsidRDefault="0092113B" w:rsidP="00692DDE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D2DC4">
              <w:rPr>
                <w:rFonts w:cs="Arial"/>
                <w:b/>
                <w:sz w:val="18"/>
                <w:szCs w:val="18"/>
              </w:rPr>
              <w:t>Author:</w:t>
            </w:r>
          </w:p>
        </w:tc>
        <w:tc>
          <w:tcPr>
            <w:tcW w:w="2340" w:type="dxa"/>
          </w:tcPr>
          <w:p w14:paraId="5DDDA164" w14:textId="6439E1BE" w:rsidR="0092113B" w:rsidRPr="001D2DC4" w:rsidRDefault="00EF0CB5" w:rsidP="0092113B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Will Goodman</w:t>
            </w:r>
          </w:p>
        </w:tc>
      </w:tr>
      <w:tr w:rsidR="0092113B" w:rsidRPr="001D2DC4" w14:paraId="2E46554C" w14:textId="77777777" w:rsidTr="001D2DC4">
        <w:trPr>
          <w:cantSplit/>
        </w:trPr>
        <w:tc>
          <w:tcPr>
            <w:tcW w:w="2340" w:type="dxa"/>
            <w:shd w:val="clear" w:color="auto" w:fill="EAF1DD" w:themeFill="accent3" w:themeFillTint="33"/>
          </w:tcPr>
          <w:p w14:paraId="0C551670" w14:textId="77777777" w:rsidR="0092113B" w:rsidRPr="001D2DC4" w:rsidRDefault="0092113B" w:rsidP="00692DDE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D2DC4">
              <w:rPr>
                <w:rFonts w:cs="Arial"/>
                <w:b/>
                <w:sz w:val="18"/>
                <w:szCs w:val="18"/>
              </w:rPr>
              <w:t>Date:</w:t>
            </w:r>
          </w:p>
        </w:tc>
        <w:tc>
          <w:tcPr>
            <w:tcW w:w="2340" w:type="dxa"/>
          </w:tcPr>
          <w:p w14:paraId="374A76CB" w14:textId="3BAF293A" w:rsidR="0092113B" w:rsidRPr="001D2DC4" w:rsidRDefault="00EF0CB5" w:rsidP="0092113B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04/07/22</w:t>
            </w:r>
          </w:p>
        </w:tc>
        <w:tc>
          <w:tcPr>
            <w:tcW w:w="2340" w:type="dxa"/>
            <w:shd w:val="clear" w:color="auto" w:fill="EAF1DD" w:themeFill="accent3" w:themeFillTint="33"/>
          </w:tcPr>
          <w:p w14:paraId="3EBC14C0" w14:textId="77777777" w:rsidR="0092113B" w:rsidRPr="001D2DC4" w:rsidRDefault="0092113B" w:rsidP="00692DDE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D2DC4">
              <w:rPr>
                <w:rFonts w:cs="Arial"/>
                <w:b/>
                <w:sz w:val="18"/>
                <w:szCs w:val="18"/>
              </w:rPr>
              <w:t>Document No.:</w:t>
            </w:r>
          </w:p>
        </w:tc>
        <w:tc>
          <w:tcPr>
            <w:tcW w:w="2340" w:type="dxa"/>
          </w:tcPr>
          <w:p w14:paraId="5074DCC5" w14:textId="45EAC655" w:rsidR="0092113B" w:rsidRPr="001D2DC4" w:rsidRDefault="00EF0CB5" w:rsidP="0092113B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TN_SMT001_03_Window</w:t>
            </w:r>
            <w:r w:rsidR="00172EDA">
              <w:rPr>
                <w:rFonts w:cs="Arial"/>
                <w:b/>
                <w:sz w:val="18"/>
                <w:szCs w:val="18"/>
              </w:rPr>
              <w:t>sB</w:t>
            </w:r>
            <w:r>
              <w:rPr>
                <w:rFonts w:cs="Arial"/>
                <w:b/>
                <w:sz w:val="18"/>
                <w:szCs w:val="18"/>
              </w:rPr>
              <w:t>uild</w:t>
            </w:r>
            <w:r w:rsidR="00172EDA">
              <w:rPr>
                <w:rFonts w:cs="Arial"/>
                <w:b/>
                <w:sz w:val="18"/>
                <w:szCs w:val="18"/>
              </w:rPr>
              <w:t>_I</w:t>
            </w:r>
            <w:r>
              <w:rPr>
                <w:rFonts w:cs="Arial"/>
                <w:b/>
                <w:sz w:val="18"/>
                <w:szCs w:val="18"/>
              </w:rPr>
              <w:t>ss0.1</w:t>
            </w:r>
          </w:p>
        </w:tc>
      </w:tr>
    </w:tbl>
    <w:p w14:paraId="5B431561" w14:textId="77777777" w:rsidR="0092113B" w:rsidRPr="001D2DC4" w:rsidRDefault="0092113B" w:rsidP="0092113B">
      <w:pPr>
        <w:rPr>
          <w:rFonts w:cs="Arial"/>
          <w:b/>
          <w:sz w:val="18"/>
          <w:szCs w:val="18"/>
        </w:rPr>
      </w:pPr>
    </w:p>
    <w:p w14:paraId="37982319" w14:textId="77777777" w:rsidR="0092113B" w:rsidRPr="001D2DC4" w:rsidRDefault="0092113B" w:rsidP="0092113B">
      <w:pPr>
        <w:rPr>
          <w:rFonts w:cs="Arial"/>
          <w:sz w:val="18"/>
          <w:szCs w:val="1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92113B" w:rsidRPr="001D2DC4" w14:paraId="7BFDC34F" w14:textId="77777777" w:rsidTr="001D2DC4">
        <w:trPr>
          <w:cantSplit/>
        </w:trPr>
        <w:tc>
          <w:tcPr>
            <w:tcW w:w="9360" w:type="dxa"/>
            <w:shd w:val="clear" w:color="auto" w:fill="EAF1DD" w:themeFill="accent3" w:themeFillTint="33"/>
          </w:tcPr>
          <w:p w14:paraId="62874F65" w14:textId="77777777" w:rsidR="0092113B" w:rsidRPr="001D2DC4" w:rsidRDefault="0092113B" w:rsidP="00692DDE">
            <w:pPr>
              <w:rPr>
                <w:rFonts w:cs="Arial"/>
                <w:b/>
                <w:sz w:val="18"/>
                <w:szCs w:val="18"/>
              </w:rPr>
            </w:pPr>
            <w:r w:rsidRPr="001D2DC4">
              <w:rPr>
                <w:rFonts w:cs="Arial"/>
                <w:b/>
                <w:sz w:val="18"/>
                <w:szCs w:val="18"/>
              </w:rPr>
              <w:t>Subject</w:t>
            </w:r>
          </w:p>
        </w:tc>
      </w:tr>
      <w:tr w:rsidR="0092113B" w:rsidRPr="001D2DC4" w14:paraId="51AFF9F0" w14:textId="77777777" w:rsidTr="001D2DC4">
        <w:trPr>
          <w:cantSplit/>
          <w:trHeight w:val="1293"/>
        </w:trPr>
        <w:tc>
          <w:tcPr>
            <w:tcW w:w="9360" w:type="dxa"/>
            <w:shd w:val="clear" w:color="auto" w:fill="auto"/>
          </w:tcPr>
          <w:p w14:paraId="513AA3EF" w14:textId="14ED90F2" w:rsidR="0092113B" w:rsidRPr="001D2DC4" w:rsidRDefault="00EF0CB5" w:rsidP="00692DDE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Getting the software working under Windows</w:t>
            </w:r>
          </w:p>
        </w:tc>
      </w:tr>
    </w:tbl>
    <w:p w14:paraId="67145E87" w14:textId="78DE5A1E" w:rsidR="0015035A" w:rsidRDefault="0015035A" w:rsidP="00A03C8E">
      <w:pPr>
        <w:rPr>
          <w:rFonts w:cs="Arial"/>
          <w:sz w:val="18"/>
          <w:szCs w:val="18"/>
        </w:rPr>
      </w:pPr>
      <w:r w:rsidRPr="001D2DC4">
        <w:rPr>
          <w:rFonts w:cs="Arial"/>
          <w:sz w:val="18"/>
          <w:szCs w:val="18"/>
        </w:rPr>
        <w:t xml:space="preserve"> </w:t>
      </w:r>
    </w:p>
    <w:p w14:paraId="053438AC" w14:textId="5F238976" w:rsidR="00EF0CB5" w:rsidRDefault="00EF0CB5" w:rsidP="00A03C8E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The recommended IDE and toolchain is Visual Studio Code, using the ESP-IDF extension (I tried to get everything going using Platform IO but did not have any luck).</w:t>
      </w:r>
    </w:p>
    <w:p w14:paraId="715D51AD" w14:textId="7E4DCFB3" w:rsidR="00EF0CB5" w:rsidRDefault="00EF0CB5" w:rsidP="00A03C8E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Install the ESP-IDF extension and the </w:t>
      </w:r>
      <w:r w:rsidR="008544E9">
        <w:rPr>
          <w:rFonts w:cs="Arial"/>
          <w:sz w:val="18"/>
          <w:szCs w:val="18"/>
        </w:rPr>
        <w:t>C/C++ extension pack.</w:t>
      </w:r>
    </w:p>
    <w:p w14:paraId="0A25F60C" w14:textId="4EA4F233" w:rsidR="008544E9" w:rsidRDefault="008544E9" w:rsidP="00A03C8E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Hit F1 and type ESP-IDF: Add vscode configuration folder.</w:t>
      </w:r>
    </w:p>
    <w:p w14:paraId="28EC69F1" w14:textId="6D408CF2" w:rsidR="008544E9" w:rsidRDefault="008544E9" w:rsidP="00A03C8E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Hit F1 and type ESP-IDF: configure ESP-IDF extension. Choose the express installation option and wait for the installation to complete.</w:t>
      </w:r>
    </w:p>
    <w:p w14:paraId="606C07C3" w14:textId="16E891CC" w:rsidR="008544E9" w:rsidRDefault="008544E9" w:rsidP="00A03C8E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Open the </w:t>
      </w:r>
      <w:r w:rsidR="000C2121" w:rsidRPr="000C2121">
        <w:rPr>
          <w:rFonts w:cs="Arial"/>
          <w:sz w:val="18"/>
          <w:szCs w:val="18"/>
        </w:rPr>
        <w:t>SMT001_REPO.code-workspace</w:t>
      </w:r>
      <w:r w:rsidR="000C2121">
        <w:rPr>
          <w:rFonts w:cs="Arial"/>
          <w:sz w:val="18"/>
          <w:szCs w:val="18"/>
        </w:rPr>
        <w:t xml:space="preserve"> file from the latest project folder provided by Cubik</w:t>
      </w:r>
      <w:r w:rsidR="005C36DE">
        <w:rPr>
          <w:rFonts w:cs="Arial"/>
          <w:sz w:val="18"/>
          <w:szCs w:val="18"/>
        </w:rPr>
        <w:t xml:space="preserve">, </w:t>
      </w:r>
      <w:r w:rsidR="00916A6C">
        <w:rPr>
          <w:rFonts w:cs="Arial"/>
          <w:sz w:val="18"/>
          <w:szCs w:val="18"/>
        </w:rPr>
        <w:t xml:space="preserve">clean </w:t>
      </w:r>
      <w:r w:rsidR="005C36DE">
        <w:rPr>
          <w:rFonts w:cs="Arial"/>
          <w:sz w:val="18"/>
          <w:szCs w:val="18"/>
        </w:rPr>
        <w:t>and build.</w:t>
      </w:r>
    </w:p>
    <w:p w14:paraId="583A4DDA" w14:textId="58A84824" w:rsidR="00554BAE" w:rsidRDefault="00B26C66" w:rsidP="000E2E58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(</w:t>
      </w:r>
      <w:r w:rsidR="00554BAE">
        <w:rPr>
          <w:rFonts w:cs="Arial"/>
          <w:sz w:val="18"/>
          <w:szCs w:val="18"/>
        </w:rPr>
        <w:t>I managed to get this working by creating a new project from the ESP examples</w:t>
      </w:r>
      <w:r w:rsidR="000E2E58">
        <w:rPr>
          <w:rFonts w:cs="Arial"/>
          <w:sz w:val="18"/>
          <w:szCs w:val="18"/>
        </w:rPr>
        <w:t xml:space="preserve">, and then running menuconfig </w:t>
      </w:r>
      <w:r>
        <w:rPr>
          <w:rFonts w:cs="Arial"/>
          <w:sz w:val="18"/>
          <w:szCs w:val="18"/>
        </w:rPr>
        <w:t xml:space="preserve">from the F1 menu </w:t>
      </w:r>
      <w:r w:rsidR="000E2E58">
        <w:rPr>
          <w:rFonts w:cs="Arial"/>
          <w:sz w:val="18"/>
          <w:szCs w:val="18"/>
        </w:rPr>
        <w:t xml:space="preserve">to enable </w:t>
      </w:r>
      <w:r w:rsidR="005C36DE">
        <w:rPr>
          <w:rFonts w:cs="Arial"/>
          <w:sz w:val="18"/>
          <w:szCs w:val="18"/>
        </w:rPr>
        <w:t>Bluetooth.</w:t>
      </w:r>
      <w:r>
        <w:rPr>
          <w:rFonts w:cs="Arial"/>
          <w:sz w:val="18"/>
          <w:szCs w:val="18"/>
        </w:rPr>
        <w:t>)</w:t>
      </w:r>
    </w:p>
    <w:p w14:paraId="75D84B25" w14:textId="15F6209F" w:rsidR="005C36DE" w:rsidRDefault="005C36DE" w:rsidP="000E2E58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 was then able to flash an ESP-CAM board and insert it into the DALI board. A jumper cable was connected between pins 1 and 7 of J1 to emulate a low signal from a PIR sensor, and the DALI board was powered.</w:t>
      </w:r>
      <w:r w:rsidR="00B26C66">
        <w:rPr>
          <w:rFonts w:cs="Arial"/>
          <w:sz w:val="18"/>
          <w:szCs w:val="18"/>
        </w:rPr>
        <w:t xml:space="preserve"> The lamp will light initially but should go dim after a few seconds. Removing the jumper cable from J1 will enable the on board LED on the ESP-CAM board, and the lamp will be set to full brightness.</w:t>
      </w:r>
    </w:p>
    <w:p w14:paraId="4E535620" w14:textId="0AFE6D74" w:rsidR="005C36DE" w:rsidRPr="00554BAE" w:rsidRDefault="00B26C66" w:rsidP="000E2E58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It is not recommended to try and run the ESP-CAM board from the USB</w:t>
      </w:r>
      <w:r w:rsidR="00320062">
        <w:rPr>
          <w:rFonts w:cs="Arial"/>
          <w:sz w:val="18"/>
          <w:szCs w:val="18"/>
        </w:rPr>
        <w:t xml:space="preserve"> to UART</w:t>
      </w:r>
      <w:r>
        <w:rPr>
          <w:rFonts w:cs="Arial"/>
          <w:sz w:val="18"/>
          <w:szCs w:val="18"/>
        </w:rPr>
        <w:t xml:space="preserve"> </w:t>
      </w:r>
      <w:r w:rsidR="00466679">
        <w:rPr>
          <w:rFonts w:cs="Arial"/>
          <w:sz w:val="18"/>
          <w:szCs w:val="18"/>
        </w:rPr>
        <w:t>3.3</w:t>
      </w:r>
      <w:r>
        <w:rPr>
          <w:rFonts w:cs="Arial"/>
          <w:sz w:val="18"/>
          <w:szCs w:val="18"/>
        </w:rPr>
        <w:t xml:space="preserve">V, as I have seen this triggering the brownout detector. </w:t>
      </w:r>
    </w:p>
    <w:sectPr w:rsidR="005C36DE" w:rsidRPr="00554BAE" w:rsidSect="0072799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391" w:right="1558" w:bottom="4" w:left="1276" w:header="0" w:footer="2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243D7" w14:textId="77777777" w:rsidR="00EF0CB5" w:rsidRDefault="00EF0CB5" w:rsidP="00975D3E">
      <w:pPr>
        <w:spacing w:after="0" w:line="240" w:lineRule="auto"/>
      </w:pPr>
      <w:r>
        <w:separator/>
      </w:r>
    </w:p>
  </w:endnote>
  <w:endnote w:type="continuationSeparator" w:id="0">
    <w:p w14:paraId="054EB0EF" w14:textId="77777777" w:rsidR="00EF0CB5" w:rsidRDefault="00EF0CB5" w:rsidP="0097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4CCA" w14:textId="77777777" w:rsidR="009C2213" w:rsidRPr="009C2213" w:rsidRDefault="009C2213" w:rsidP="009C2213">
    <w:pPr>
      <w:pStyle w:val="Footer"/>
      <w:jc w:val="center"/>
      <w:rPr>
        <w:rFonts w:ascii="Agency FB" w:hAnsi="Agency FB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578E" w14:textId="77777777" w:rsidR="00037F25" w:rsidRPr="00E8122C" w:rsidRDefault="007C4A72" w:rsidP="00A9766B">
    <w:pPr>
      <w:pStyle w:val="Footer"/>
      <w:ind w:right="-142" w:hanging="567"/>
      <w:rPr>
        <w:rFonts w:cs="Arial"/>
        <w:color w:val="A6A6A6" w:themeColor="background1" w:themeShade="A6"/>
        <w:sz w:val="12"/>
        <w:szCs w:val="12"/>
      </w:rPr>
    </w:pPr>
    <w:r>
      <w:rPr>
        <w:rFonts w:cs="Arial"/>
        <w:color w:val="77CC06"/>
        <w:sz w:val="12"/>
        <w:szCs w:val="12"/>
      </w:rPr>
      <w:t>Cubik Innovation Ltd</w:t>
    </w:r>
    <w:r>
      <w:rPr>
        <w:rFonts w:cs="Arial"/>
        <w:sz w:val="12"/>
        <w:szCs w:val="12"/>
      </w:rPr>
      <w:t xml:space="preserve">   </w:t>
    </w:r>
    <w:r>
      <w:rPr>
        <w:rFonts w:cs="Arial"/>
        <w:color w:val="A6A6A6" w:themeColor="background1" w:themeShade="A6"/>
        <w:sz w:val="12"/>
        <w:szCs w:val="12"/>
      </w:rPr>
      <w:t>Registered in England and Wales Number 8150022 : VAT Reg. No. 139 8630 80</w:t>
    </w:r>
    <w:r w:rsidR="00A72020">
      <w:rPr>
        <w:rFonts w:cs="Arial"/>
        <w:color w:val="A6A6A6" w:themeColor="background1" w:themeShade="A6"/>
        <w:sz w:val="12"/>
        <w:szCs w:val="12"/>
      </w:rPr>
      <w:t xml:space="preserve">                                                          </w:t>
    </w:r>
    <w:r w:rsidR="00A72020" w:rsidRPr="00E8122C">
      <w:rPr>
        <w:rFonts w:cs="Arial"/>
        <w:color w:val="A6A6A6" w:themeColor="background1" w:themeShade="A6"/>
        <w:sz w:val="12"/>
        <w:szCs w:val="12"/>
      </w:rPr>
      <w:t xml:space="preserve"> </w:t>
    </w:r>
    <w:r w:rsidR="00E8122C" w:rsidRPr="00E8122C">
      <w:rPr>
        <w:rFonts w:cs="Arial"/>
        <w:color w:val="A6A6A6" w:themeColor="background1" w:themeShade="A6"/>
        <w:sz w:val="12"/>
        <w:szCs w:val="12"/>
      </w:rPr>
      <w:t>Issue</w:t>
    </w:r>
    <w:r w:rsidR="00273D18">
      <w:rPr>
        <w:rFonts w:cs="Arial"/>
        <w:color w:val="A6A6A6" w:themeColor="background1" w:themeShade="A6"/>
        <w:sz w:val="12"/>
        <w:szCs w:val="12"/>
      </w:rPr>
      <w:t>2</w:t>
    </w:r>
    <w:r w:rsidR="00E8122C" w:rsidRPr="00E8122C">
      <w:rPr>
        <w:rFonts w:cs="Arial"/>
        <w:color w:val="A6A6A6" w:themeColor="background1" w:themeShade="A6"/>
        <w:sz w:val="12"/>
        <w:szCs w:val="12"/>
      </w:rPr>
      <w:t>.0</w:t>
    </w:r>
  </w:p>
  <w:p w14:paraId="2A799F81" w14:textId="77777777" w:rsidR="00037F25" w:rsidRDefault="00037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41EE" w14:textId="77777777" w:rsidR="00EF0CB5" w:rsidRDefault="00EF0CB5" w:rsidP="00975D3E">
      <w:pPr>
        <w:spacing w:after="0" w:line="240" w:lineRule="auto"/>
      </w:pPr>
      <w:r>
        <w:separator/>
      </w:r>
    </w:p>
  </w:footnote>
  <w:footnote w:type="continuationSeparator" w:id="0">
    <w:p w14:paraId="7287840A" w14:textId="77777777" w:rsidR="00EF0CB5" w:rsidRDefault="00EF0CB5" w:rsidP="0097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EF7D4" w14:textId="77777777" w:rsidR="00975D3E" w:rsidRPr="009C2213" w:rsidRDefault="00975D3E" w:rsidP="00037F25">
    <w:pPr>
      <w:pStyle w:val="NoSpacing"/>
      <w:rPr>
        <w:rFonts w:ascii="Agency FB" w:hAnsi="Agency FB"/>
        <w:color w:val="000000"/>
      </w:rPr>
    </w:pPr>
  </w:p>
  <w:p w14:paraId="4DA65CC7" w14:textId="77777777" w:rsidR="00975D3E" w:rsidRPr="009C2213" w:rsidRDefault="00727993" w:rsidP="00037F25">
    <w:pPr>
      <w:pStyle w:val="NoSpacing"/>
      <w:rPr>
        <w:rFonts w:ascii="Agency FB" w:hAnsi="Agency FB"/>
        <w:color w:val="000000"/>
      </w:rPr>
    </w:pPr>
    <w:r>
      <w:rPr>
        <w:rFonts w:ascii="Agency FB" w:hAnsi="Agency FB"/>
        <w:noProof/>
        <w:color w:val="000000"/>
      </w:rPr>
      <w:drawing>
        <wp:anchor distT="0" distB="0" distL="114300" distR="114300" simplePos="0" relativeHeight="251658240" behindDoc="1" locked="0" layoutInCell="1" allowOverlap="1" wp14:anchorId="36892376" wp14:editId="46224267">
          <wp:simplePos x="0" y="0"/>
          <wp:positionH relativeFrom="column">
            <wp:posOffset>-589280</wp:posOffset>
          </wp:positionH>
          <wp:positionV relativeFrom="paragraph">
            <wp:posOffset>26035</wp:posOffset>
          </wp:positionV>
          <wp:extent cx="1299210" cy="520700"/>
          <wp:effectExtent l="19050" t="0" r="0" b="0"/>
          <wp:wrapNone/>
          <wp:docPr id="1" name="Picture 1" descr="C:\Users\Paul Mullen Panik\AppData\Local\Microsoft\Windows\Temporary Internet Files\Content.Word\Cubik_L_Head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ul Mullen Panik\AppData\Local\Microsoft\Windows\Temporary Internet Files\Content.Word\Cubik_L_Head_Hea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176" t="22936" r="61569" b="6422"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520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2421331" w14:textId="77777777" w:rsidR="00975D3E" w:rsidRPr="00975D3E" w:rsidRDefault="00975D3E" w:rsidP="00727993">
    <w:pPr>
      <w:pStyle w:val="Header"/>
      <w:ind w:hanging="851"/>
      <w:rPr>
        <w:rFonts w:ascii="Arial Narrow" w:hAnsi="Arial Narrow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AA267" w14:textId="77777777" w:rsidR="00037F25" w:rsidRPr="00975D3E" w:rsidRDefault="00273D18" w:rsidP="00A72020">
    <w:pPr>
      <w:pStyle w:val="Header"/>
      <w:ind w:hanging="1418"/>
      <w:rPr>
        <w:rFonts w:ascii="Arial Narrow" w:hAnsi="Arial Narrow"/>
      </w:rPr>
    </w:pPr>
    <w:r>
      <w:rPr>
        <w:rFonts w:ascii="Arial Narrow" w:hAnsi="Arial Narrow"/>
        <w:noProof/>
      </w:rPr>
      <w:drawing>
        <wp:anchor distT="0" distB="0" distL="114300" distR="114300" simplePos="0" relativeHeight="251659264" behindDoc="1" locked="0" layoutInCell="1" allowOverlap="1" wp14:anchorId="2B5A4FC6" wp14:editId="42B3170D">
          <wp:simplePos x="0" y="0"/>
          <wp:positionH relativeFrom="column">
            <wp:posOffset>-810260</wp:posOffset>
          </wp:positionH>
          <wp:positionV relativeFrom="paragraph">
            <wp:posOffset>0</wp:posOffset>
          </wp:positionV>
          <wp:extent cx="7759065" cy="1295400"/>
          <wp:effectExtent l="0" t="0" r="0" b="0"/>
          <wp:wrapTight wrapText="bothSides">
            <wp:wrapPolygon edited="0">
              <wp:start x="0" y="0"/>
              <wp:lineTo x="0" y="21282"/>
              <wp:lineTo x="21531" y="21282"/>
              <wp:lineTo x="2153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065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750118" w14:textId="77777777" w:rsidR="00037F25" w:rsidRDefault="00037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402AC"/>
    <w:multiLevelType w:val="hybridMultilevel"/>
    <w:tmpl w:val="C66CC580"/>
    <w:lvl w:ilvl="0" w:tplc="11B22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1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5"/>
    <w:rsid w:val="00037F25"/>
    <w:rsid w:val="000740C9"/>
    <w:rsid w:val="000C2121"/>
    <w:rsid w:val="000C3D0B"/>
    <w:rsid w:val="000E2E58"/>
    <w:rsid w:val="0015035A"/>
    <w:rsid w:val="00172EDA"/>
    <w:rsid w:val="001B438E"/>
    <w:rsid w:val="001D2DC4"/>
    <w:rsid w:val="00216835"/>
    <w:rsid w:val="00273D18"/>
    <w:rsid w:val="002C6310"/>
    <w:rsid w:val="00320062"/>
    <w:rsid w:val="00466679"/>
    <w:rsid w:val="004A6F6A"/>
    <w:rsid w:val="005359F6"/>
    <w:rsid w:val="005402B5"/>
    <w:rsid w:val="00554BAE"/>
    <w:rsid w:val="0057392B"/>
    <w:rsid w:val="005A3AD2"/>
    <w:rsid w:val="005C36DE"/>
    <w:rsid w:val="00631FFB"/>
    <w:rsid w:val="006C3060"/>
    <w:rsid w:val="00701305"/>
    <w:rsid w:val="00727993"/>
    <w:rsid w:val="007C4A72"/>
    <w:rsid w:val="008544E9"/>
    <w:rsid w:val="008A5C99"/>
    <w:rsid w:val="008C41A0"/>
    <w:rsid w:val="008C73A8"/>
    <w:rsid w:val="008D1931"/>
    <w:rsid w:val="00916A6C"/>
    <w:rsid w:val="0092113B"/>
    <w:rsid w:val="00975D3E"/>
    <w:rsid w:val="009C2213"/>
    <w:rsid w:val="00A03C8E"/>
    <w:rsid w:val="00A45E25"/>
    <w:rsid w:val="00A72020"/>
    <w:rsid w:val="00A9766B"/>
    <w:rsid w:val="00B26C66"/>
    <w:rsid w:val="00B43000"/>
    <w:rsid w:val="00B6615B"/>
    <w:rsid w:val="00C06278"/>
    <w:rsid w:val="00D90066"/>
    <w:rsid w:val="00D9703A"/>
    <w:rsid w:val="00DA7DE2"/>
    <w:rsid w:val="00DE4842"/>
    <w:rsid w:val="00E8122C"/>
    <w:rsid w:val="00EF0428"/>
    <w:rsid w:val="00EF0CB5"/>
    <w:rsid w:val="00F34FE2"/>
    <w:rsid w:val="00F82B23"/>
    <w:rsid w:val="00F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A6DC0"/>
  <w15:docId w15:val="{DA12DB2C-5109-4A02-B96C-83D705AD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38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1B438E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4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8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38E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3E"/>
  </w:style>
  <w:style w:type="paragraph" w:styleId="Footer">
    <w:name w:val="footer"/>
    <w:basedOn w:val="Normal"/>
    <w:link w:val="FooterChar"/>
    <w:uiPriority w:val="99"/>
    <w:unhideWhenUsed/>
    <w:rsid w:val="00975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3E"/>
  </w:style>
  <w:style w:type="paragraph" w:styleId="BalloonText">
    <w:name w:val="Balloon Text"/>
    <w:basedOn w:val="Normal"/>
    <w:link w:val="BalloonTextChar"/>
    <w:uiPriority w:val="99"/>
    <w:semiHidden/>
    <w:unhideWhenUsed/>
    <w:rsid w:val="0097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3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438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7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6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66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438E"/>
    <w:rPr>
      <w:rFonts w:ascii="Arial" w:eastAsia="Times New Roman" w:hAnsi="Arial" w:cs="Times New Roman"/>
      <w:b/>
      <w:sz w:val="4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438E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38E"/>
    <w:rPr>
      <w:rFonts w:ascii="Arial" w:eastAsiaTheme="majorEastAsia" w:hAnsi="Arial" w:cstheme="majorBidi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5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Active\Templates\Cubik\Word\TechNote%20Iss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AC1DE-B7AD-4CB9-97EC-63ACB8CC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TechNote Iss2.0.dotx</Template>
  <TotalTime>50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Goodman</dc:creator>
  <cp:lastModifiedBy>Will Goodman</cp:lastModifiedBy>
  <cp:revision>4</cp:revision>
  <cp:lastPrinted>2012-08-10T15:19:00Z</cp:lastPrinted>
  <dcterms:created xsi:type="dcterms:W3CDTF">2022-07-04T11:04:00Z</dcterms:created>
  <dcterms:modified xsi:type="dcterms:W3CDTF">2022-07-04T12:01:00Z</dcterms:modified>
</cp:coreProperties>
</file>